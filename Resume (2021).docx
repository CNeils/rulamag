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14:paraId="55079905" w14:textId="77777777" w:rsidTr="00E941EF">
        <w:tc>
          <w:tcPr>
            <w:tcW w:w="3023" w:type="dxa"/>
          </w:tcPr>
          <w:p w14:paraId="7D4D6B68" w14:textId="131658A9" w:rsidR="00B93310" w:rsidRPr="005152F2" w:rsidRDefault="00584D3A" w:rsidP="003856C9">
            <w:pPr>
              <w:pStyle w:val="Heading1"/>
            </w:pPr>
            <w:r>
              <w:t>Clinton C</w:t>
            </w:r>
            <w:r w:rsidR="00397FBE">
              <w:t>HRISTIAN</w:t>
            </w:r>
            <w:r>
              <w:t xml:space="preserve"> Neils</w:t>
            </w: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14:paraId="0E10E09D" w14:textId="77777777" w:rsidTr="0043426C">
              <w:tc>
                <w:tcPr>
                  <w:tcW w:w="3023" w:type="dxa"/>
                  <w:tcBorders>
                    <w:top w:val="nil"/>
                    <w:bottom w:val="nil"/>
                  </w:tcBorders>
                  <w:tcMar>
                    <w:top w:w="360" w:type="dxa"/>
                    <w:bottom w:w="0" w:type="dxa"/>
                  </w:tcMar>
                </w:tcPr>
                <w:p w14:paraId="1E1E5E35" w14:textId="77777777" w:rsidR="00441EB9" w:rsidRDefault="00441EB9" w:rsidP="00441EB9">
                  <w:pPr>
                    <w:pStyle w:val="Heading3"/>
                  </w:pPr>
                  <w:r w:rsidRPr="005674AC">
                    <w:rPr>
                      <w:noProof/>
                    </w:rPr>
                    <mc:AlternateContent>
                      <mc:Choice Requires="wpg">
                        <w:drawing>
                          <wp:inline distT="0" distB="0" distL="0" distR="0" wp14:anchorId="7BD23C84" wp14:editId="4B689055">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4866407"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778590C5" w14:textId="77777777" w:rsidTr="0043426C">
              <w:tc>
                <w:tcPr>
                  <w:tcW w:w="3023" w:type="dxa"/>
                  <w:tcBorders>
                    <w:top w:val="nil"/>
                    <w:bottom w:val="nil"/>
                  </w:tcBorders>
                  <w:tcMar>
                    <w:top w:w="115" w:type="dxa"/>
                    <w:bottom w:w="0" w:type="dxa"/>
                  </w:tcMar>
                </w:tcPr>
                <w:p w14:paraId="574AE58C" w14:textId="7FF95D42" w:rsidR="00441EB9" w:rsidRDefault="00DA3337" w:rsidP="00441EB9">
                  <w:pPr>
                    <w:pStyle w:val="Heading3"/>
                  </w:pPr>
                  <w:hyperlink r:id="rId7" w:history="1">
                    <w:r w:rsidR="00E556F8" w:rsidRPr="001D3126">
                      <w:rPr>
                        <w:rStyle w:val="Hyperlink"/>
                      </w:rPr>
                      <w:t>cneils01@manhattan.edu</w:t>
                    </w:r>
                  </w:hyperlink>
                </w:p>
                <w:p w14:paraId="0373AE50" w14:textId="1FA2020B" w:rsidR="00E556F8" w:rsidRDefault="00DA3337" w:rsidP="00E556F8">
                  <w:pPr>
                    <w:pStyle w:val="Heading3"/>
                  </w:pPr>
                  <w:hyperlink r:id="rId8" w:history="1">
                    <w:r w:rsidR="00E556F8" w:rsidRPr="001D3126">
                      <w:rPr>
                        <w:rStyle w:val="Hyperlink"/>
                      </w:rPr>
                      <w:t>Chwponeils@gmail.com</w:t>
                    </w:r>
                  </w:hyperlink>
                </w:p>
                <w:p w14:paraId="388593D8" w14:textId="7F5538DF" w:rsidR="00E556F8" w:rsidRDefault="00E556F8" w:rsidP="00E556F8">
                  <w:pPr>
                    <w:pStyle w:val="Heading3"/>
                  </w:pPr>
                </w:p>
              </w:tc>
            </w:tr>
            <w:tr w:rsidR="00441EB9" w:rsidRPr="005152F2" w14:paraId="29F0B61D" w14:textId="77777777" w:rsidTr="0043426C">
              <w:tc>
                <w:tcPr>
                  <w:tcW w:w="3023" w:type="dxa"/>
                  <w:tcBorders>
                    <w:top w:val="nil"/>
                    <w:bottom w:val="nil"/>
                  </w:tcBorders>
                  <w:tcMar>
                    <w:top w:w="360" w:type="dxa"/>
                    <w:bottom w:w="0" w:type="dxa"/>
                  </w:tcMar>
                </w:tcPr>
                <w:p w14:paraId="5A0FC476" w14:textId="77777777" w:rsidR="00441EB9" w:rsidRDefault="00441EB9" w:rsidP="00441EB9">
                  <w:pPr>
                    <w:pStyle w:val="Heading3"/>
                  </w:pPr>
                  <w:r w:rsidRPr="005674AC">
                    <w:rPr>
                      <w:noProof/>
                    </w:rPr>
                    <mc:AlternateContent>
                      <mc:Choice Requires="wpg">
                        <w:drawing>
                          <wp:inline distT="0" distB="0" distL="0" distR="0" wp14:anchorId="0575FACD" wp14:editId="1A234FDC">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95DC41"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6B00F19B" w14:textId="77777777" w:rsidTr="0043426C">
              <w:tc>
                <w:tcPr>
                  <w:tcW w:w="3023" w:type="dxa"/>
                  <w:tcBorders>
                    <w:top w:val="nil"/>
                    <w:bottom w:val="nil"/>
                  </w:tcBorders>
                  <w:tcMar>
                    <w:top w:w="115" w:type="dxa"/>
                    <w:bottom w:w="0" w:type="dxa"/>
                  </w:tcMar>
                </w:tcPr>
                <w:p w14:paraId="128748CF" w14:textId="3DA3715F" w:rsidR="00441EB9" w:rsidRDefault="00E556F8" w:rsidP="00441EB9">
                  <w:pPr>
                    <w:pStyle w:val="Heading3"/>
                  </w:pPr>
                  <w:r>
                    <w:t>347-380-1784</w:t>
                  </w:r>
                </w:p>
              </w:tc>
            </w:tr>
            <w:tr w:rsidR="005A7E57" w:rsidRPr="005152F2" w14:paraId="42503C2F" w14:textId="77777777" w:rsidTr="00F56435">
              <w:tc>
                <w:tcPr>
                  <w:tcW w:w="3023" w:type="dxa"/>
                  <w:tcMar>
                    <w:top w:w="374" w:type="dxa"/>
                    <w:bottom w:w="115" w:type="dxa"/>
                  </w:tcMar>
                </w:tcPr>
                <w:p w14:paraId="492C4497" w14:textId="769624CD" w:rsidR="005A7E57" w:rsidRDefault="005A7E57" w:rsidP="00D11C4D"/>
              </w:tc>
            </w:tr>
            <w:tr w:rsidR="00463463" w:rsidRPr="005152F2" w14:paraId="0EEB7A71" w14:textId="77777777" w:rsidTr="00F56435">
              <w:tc>
                <w:tcPr>
                  <w:tcW w:w="3023" w:type="dxa"/>
                  <w:tcMar>
                    <w:top w:w="374" w:type="dxa"/>
                    <w:bottom w:w="115" w:type="dxa"/>
                  </w:tcMar>
                </w:tcPr>
                <w:p w14:paraId="1B219D0F" w14:textId="77777777" w:rsidR="005A7E57" w:rsidRDefault="00DA3337" w:rsidP="0043426C">
                  <w:pPr>
                    <w:pStyle w:val="Heading3"/>
                  </w:pPr>
                  <w:sdt>
                    <w:sdtPr>
                      <w:alias w:val="Skills:"/>
                      <w:tag w:val="Skills:"/>
                      <w:id w:val="1490835561"/>
                      <w:placeholder>
                        <w:docPart w:val="774C9695B12CE74CBD91384BC0A5E788"/>
                      </w:placeholder>
                      <w:temporary/>
                      <w:showingPlcHdr/>
                      <w15:appearance w15:val="hidden"/>
                    </w:sdtPr>
                    <w:sdtEndPr/>
                    <w:sdtContent>
                      <w:r w:rsidR="007B2F5C">
                        <w:t>Skills</w:t>
                      </w:r>
                    </w:sdtContent>
                  </w:sdt>
                </w:p>
                <w:p w14:paraId="739314F3" w14:textId="77777777" w:rsidR="00616FF4" w:rsidRPr="005A7E57" w:rsidRDefault="00616FF4" w:rsidP="00616FF4">
                  <w:pPr>
                    <w:pStyle w:val="GraphicElement"/>
                  </w:pPr>
                  <w:r>
                    <mc:AlternateContent>
                      <mc:Choice Requires="wps">
                        <w:drawing>
                          <wp:inline distT="0" distB="0" distL="0" distR="0" wp14:anchorId="571D399C" wp14:editId="1737E9E5">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95CB26"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044DCE98" w14:textId="77777777" w:rsidR="00E556F8" w:rsidRDefault="00E556F8" w:rsidP="00E556F8">
                  <w:pPr>
                    <w:pStyle w:val="ListParagraph"/>
                    <w:numPr>
                      <w:ilvl w:val="0"/>
                      <w:numId w:val="1"/>
                    </w:numPr>
                  </w:pPr>
                  <w:r>
                    <w:t>Money Handling</w:t>
                  </w:r>
                </w:p>
                <w:p w14:paraId="21DA7B43" w14:textId="35794B94" w:rsidR="00E556F8" w:rsidRDefault="00E556F8" w:rsidP="006078B1">
                  <w:pPr>
                    <w:pStyle w:val="ListParagraph"/>
                    <w:numPr>
                      <w:ilvl w:val="0"/>
                      <w:numId w:val="3"/>
                    </w:numPr>
                    <w:jc w:val="both"/>
                  </w:pPr>
                  <w:r>
                    <w:t>Receiving payments</w:t>
                  </w:r>
                </w:p>
                <w:p w14:paraId="36243561" w14:textId="2C441DAD" w:rsidR="00E556F8" w:rsidRDefault="006078B1" w:rsidP="006078B1">
                  <w:pPr>
                    <w:pStyle w:val="ListParagraph"/>
                    <w:numPr>
                      <w:ilvl w:val="0"/>
                      <w:numId w:val="3"/>
                    </w:numPr>
                    <w:jc w:val="both"/>
                  </w:pPr>
                  <w:r>
                    <w:t xml:space="preserve"> </w:t>
                  </w:r>
                  <w:r w:rsidR="00E556F8">
                    <w:t>Issuing refunds, store credit, discounts</w:t>
                  </w:r>
                </w:p>
                <w:p w14:paraId="407E6F73" w14:textId="112A98E6" w:rsidR="00E556F8" w:rsidRDefault="00E556F8" w:rsidP="006078B1">
                  <w:pPr>
                    <w:pStyle w:val="ListParagraph"/>
                    <w:numPr>
                      <w:ilvl w:val="0"/>
                      <w:numId w:val="3"/>
                    </w:numPr>
                    <w:jc w:val="both"/>
                  </w:pPr>
                  <w:r>
                    <w:t>Operation of cash registers</w:t>
                  </w:r>
                </w:p>
                <w:p w14:paraId="4F724160" w14:textId="77777777" w:rsidR="00E556F8" w:rsidRDefault="00E556F8" w:rsidP="00E556F8">
                  <w:pPr>
                    <w:pStyle w:val="ListParagraph"/>
                    <w:numPr>
                      <w:ilvl w:val="0"/>
                      <w:numId w:val="1"/>
                    </w:numPr>
                    <w:jc w:val="both"/>
                  </w:pPr>
                  <w:r>
                    <w:t xml:space="preserve"> Customer service </w:t>
                  </w:r>
                </w:p>
                <w:p w14:paraId="06824371" w14:textId="77777777" w:rsidR="006078B1" w:rsidRDefault="006078B1" w:rsidP="006078B1">
                  <w:pPr>
                    <w:ind w:left="360"/>
                    <w:jc w:val="both"/>
                  </w:pPr>
                  <w:r>
                    <w:t xml:space="preserve">- </w:t>
                  </w:r>
                  <w:r w:rsidR="00E556F8">
                    <w:t>Assisting customers with issues or help</w:t>
                  </w:r>
                </w:p>
                <w:p w14:paraId="26033CF0" w14:textId="77777777" w:rsidR="006078B1" w:rsidRDefault="006078B1" w:rsidP="006078B1">
                  <w:pPr>
                    <w:ind w:left="360"/>
                    <w:jc w:val="both"/>
                  </w:pPr>
                  <w:r>
                    <w:t xml:space="preserve">- </w:t>
                  </w:r>
                  <w:r w:rsidR="00E556F8">
                    <w:t>Greeting customers</w:t>
                  </w:r>
                </w:p>
                <w:p w14:paraId="6DD2C5FB" w14:textId="3A190D8D" w:rsidR="00E556F8" w:rsidRDefault="006078B1" w:rsidP="006078B1">
                  <w:pPr>
                    <w:ind w:left="360"/>
                    <w:jc w:val="both"/>
                  </w:pPr>
                  <w:r>
                    <w:t xml:space="preserve">- </w:t>
                  </w:r>
                  <w:r w:rsidR="00E556F8">
                    <w:t>Being respectful to customers</w:t>
                  </w:r>
                </w:p>
                <w:p w14:paraId="4B27A008" w14:textId="77777777" w:rsidR="00E556F8" w:rsidRDefault="00E556F8" w:rsidP="00E556F8">
                  <w:pPr>
                    <w:pStyle w:val="ListParagraph"/>
                    <w:jc w:val="both"/>
                  </w:pPr>
                </w:p>
                <w:p w14:paraId="6C979992" w14:textId="7470F2B1" w:rsidR="00E556F8" w:rsidRPr="005152F2" w:rsidRDefault="00E556F8" w:rsidP="00E556F8">
                  <w:pPr>
                    <w:pStyle w:val="ListParagraph"/>
                    <w:jc w:val="both"/>
                  </w:pPr>
                </w:p>
              </w:tc>
            </w:tr>
          </w:tbl>
          <w:p w14:paraId="7AC4F306" w14:textId="77777777" w:rsidR="00B93310" w:rsidRPr="005152F2" w:rsidRDefault="00B93310" w:rsidP="003856C9"/>
        </w:tc>
        <w:tc>
          <w:tcPr>
            <w:tcW w:w="723" w:type="dxa"/>
          </w:tcPr>
          <w:p w14:paraId="70AC334C" w14:textId="77777777"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14:paraId="3D21BD2E" w14:textId="77777777" w:rsidTr="00396369">
              <w:trPr>
                <w:trHeight w:val="4104"/>
              </w:trPr>
              <w:tc>
                <w:tcPr>
                  <w:tcW w:w="5191" w:type="dxa"/>
                  <w:tcMar>
                    <w:left w:w="115" w:type="dxa"/>
                    <w:bottom w:w="374" w:type="dxa"/>
                    <w:right w:w="115" w:type="dxa"/>
                  </w:tcMar>
                </w:tcPr>
                <w:p w14:paraId="1938F036" w14:textId="77777777" w:rsidR="008F6337" w:rsidRPr="005152F2" w:rsidRDefault="00DA3337" w:rsidP="008F6337">
                  <w:pPr>
                    <w:pStyle w:val="Heading2"/>
                  </w:pPr>
                  <w:sdt>
                    <w:sdtPr>
                      <w:alias w:val="Experience:"/>
                      <w:tag w:val="Experience:"/>
                      <w:id w:val="1217937480"/>
                      <w:placeholder>
                        <w:docPart w:val="F942DDDAC114894C9064FA5473E17635"/>
                      </w:placeholder>
                      <w:temporary/>
                      <w:showingPlcHdr/>
                      <w15:appearance w15:val="hidden"/>
                    </w:sdtPr>
                    <w:sdtEndPr/>
                    <w:sdtContent>
                      <w:r w:rsidR="003053D9" w:rsidRPr="005152F2">
                        <w:t>Experience</w:t>
                      </w:r>
                    </w:sdtContent>
                  </w:sdt>
                </w:p>
                <w:p w14:paraId="3863F600" w14:textId="77777777" w:rsidR="008F6337" w:rsidRPr="0043426C" w:rsidRDefault="00DA3337" w:rsidP="002B3890">
                  <w:pPr>
                    <w:pStyle w:val="Heading4"/>
                  </w:pPr>
                  <w:sdt>
                    <w:sdtPr>
                      <w:alias w:val="Enter job title and company:"/>
                      <w:tag w:val="Enter job title and company:"/>
                      <w:id w:val="287256568"/>
                      <w:placeholder>
                        <w:docPart w:val="1B63F30C85D8034BB77D67DFC98A6360"/>
                      </w:placeholder>
                      <w:temporary/>
                      <w:showingPlcHdr/>
                      <w15:appearance w15:val="hidden"/>
                    </w:sdtPr>
                    <w:sdtEndPr/>
                    <w:sdtContent>
                      <w:r w:rsidR="007B2F5C" w:rsidRPr="0043426C">
                        <w:t>Job Title/Company</w:t>
                      </w:r>
                    </w:sdtContent>
                  </w:sdt>
                </w:p>
                <w:p w14:paraId="6DE1222F" w14:textId="6E1EF69A" w:rsidR="008F6337" w:rsidRDefault="00E556F8" w:rsidP="008F6337">
                  <w:pPr>
                    <w:pStyle w:val="Heading5"/>
                  </w:pPr>
                  <w:r w:rsidRPr="00E556F8">
                    <w:rPr>
                      <w:b/>
                      <w:bCs/>
                    </w:rPr>
                    <w:t>Nonpareil Event Planning</w:t>
                  </w:r>
                  <w:r>
                    <w:t xml:space="preserve"> (Server/Head Captain)2014-Present - Responsible for set up and deconstructing of events. Serving a large number of guests by taking food/drink orders and cleaning up. Had to work with a whole team and keep good co-worker chemistry.</w:t>
                  </w:r>
                </w:p>
                <w:p w14:paraId="3D3E6BE0" w14:textId="34E7663C" w:rsidR="00E556F8" w:rsidRDefault="00E556F8" w:rsidP="00E556F8">
                  <w:r w:rsidRPr="00E556F8">
                    <w:rPr>
                      <w:b/>
                      <w:bCs/>
                    </w:rPr>
                    <w:t>Catch Air Indoor Playground</w:t>
                  </w:r>
                  <w:r>
                    <w:t xml:space="preserve"> (Cashier/Floor Leader) 2018-2019 - Responsible for taking payments from large groups (as well as issuing refunds or store credit). Keep watch of floor to make sure everything was running smoothly. Setting up and deconstructing parties. Had to work with a large team and coordinate together</w:t>
                  </w:r>
                </w:p>
                <w:p w14:paraId="64888C00" w14:textId="45927C99" w:rsidR="00E556F8" w:rsidRDefault="006078B1" w:rsidP="00E556F8">
                  <w:r>
                    <w:rPr>
                      <w:b/>
                      <w:bCs/>
                    </w:rPr>
                    <w:t xml:space="preserve">Madison Square Garden </w:t>
                  </w:r>
                  <w:r w:rsidR="00397FBE">
                    <w:rPr>
                      <w:b/>
                      <w:bCs/>
                    </w:rPr>
                    <w:t xml:space="preserve">Company </w:t>
                  </w:r>
                  <w:r w:rsidR="00397FBE">
                    <w:t>(</w:t>
                  </w:r>
                  <w:r w:rsidR="00E556F8">
                    <w:t>Stagehand) 2019-Present – Responsible for maintenance of stage and seating areas. Loading and unloading large materials. Being vigilante of dangerous situations. Worked with large team and having to come together to finish each task</w:t>
                  </w:r>
                </w:p>
                <w:p w14:paraId="1BE66B76" w14:textId="1FC2C988" w:rsidR="00397FBE" w:rsidRDefault="00397FBE" w:rsidP="00397FBE">
                  <w:pPr>
                    <w:jc w:val="left"/>
                    <w:rPr>
                      <w:b/>
                      <w:bCs/>
                    </w:rPr>
                  </w:pPr>
                  <w:r w:rsidRPr="00397FBE">
                    <w:rPr>
                      <w:b/>
                      <w:bCs/>
                    </w:rPr>
                    <w:t>Bedford Vintage</w:t>
                  </w:r>
                  <w:r>
                    <w:rPr>
                      <w:b/>
                      <w:bCs/>
                    </w:rPr>
                    <w:t xml:space="preserve"> (Sales Associate) October 2021- December 2021</w:t>
                  </w:r>
                </w:p>
                <w:p w14:paraId="1B776EAE" w14:textId="671D0766" w:rsidR="00397FBE" w:rsidRPr="00397FBE" w:rsidRDefault="00397FBE" w:rsidP="00397FBE">
                  <w:pPr>
                    <w:pStyle w:val="ListParagraph"/>
                    <w:numPr>
                      <w:ilvl w:val="0"/>
                      <w:numId w:val="3"/>
                    </w:numPr>
                    <w:jc w:val="left"/>
                  </w:pPr>
                  <w:r w:rsidRPr="00397FBE">
                    <w:t>Keeping store organized</w:t>
                  </w:r>
                </w:p>
                <w:p w14:paraId="5FB1B815" w14:textId="452917F7" w:rsidR="00397FBE" w:rsidRPr="00397FBE" w:rsidRDefault="00397FBE" w:rsidP="00397FBE">
                  <w:pPr>
                    <w:pStyle w:val="ListParagraph"/>
                    <w:numPr>
                      <w:ilvl w:val="0"/>
                      <w:numId w:val="3"/>
                    </w:numPr>
                    <w:jc w:val="left"/>
                  </w:pPr>
                  <w:r w:rsidRPr="00397FBE">
                    <w:t>Interacting with customers</w:t>
                  </w:r>
                </w:p>
                <w:p w14:paraId="52E12021" w14:textId="548929A8" w:rsidR="00397FBE" w:rsidRDefault="00397FBE" w:rsidP="00397FBE">
                  <w:pPr>
                    <w:pStyle w:val="ListParagraph"/>
                    <w:numPr>
                      <w:ilvl w:val="0"/>
                      <w:numId w:val="3"/>
                    </w:numPr>
                    <w:jc w:val="left"/>
                  </w:pPr>
                  <w:r w:rsidRPr="00397FBE">
                    <w:t xml:space="preserve">Cash Register and money handling </w:t>
                  </w:r>
                </w:p>
                <w:p w14:paraId="2D100473" w14:textId="22C354D5" w:rsidR="00397FBE" w:rsidRDefault="00397FBE" w:rsidP="00397FBE">
                  <w:pPr>
                    <w:pStyle w:val="ListParagraph"/>
                    <w:numPr>
                      <w:ilvl w:val="0"/>
                      <w:numId w:val="3"/>
                    </w:numPr>
                    <w:jc w:val="left"/>
                  </w:pPr>
                  <w:r>
                    <w:t xml:space="preserve">Being on feet for long hours </w:t>
                  </w:r>
                </w:p>
                <w:p w14:paraId="73C08E58" w14:textId="7A124432" w:rsidR="00397FBE" w:rsidRPr="00397FBE" w:rsidRDefault="00397FBE" w:rsidP="00397FBE">
                  <w:pPr>
                    <w:jc w:val="left"/>
                    <w:rPr>
                      <w:b/>
                      <w:bCs/>
                    </w:rPr>
                  </w:pPr>
                  <w:r w:rsidRPr="00397FBE">
                    <w:rPr>
                      <w:b/>
                      <w:bCs/>
                    </w:rPr>
                    <w:t>RULAMAG/THRIFTDEATH</w:t>
                  </w:r>
                  <w:r>
                    <w:rPr>
                      <w:b/>
                      <w:bCs/>
                    </w:rPr>
                    <w:t xml:space="preserve"> </w:t>
                  </w:r>
                  <w:r w:rsidRPr="00397FBE">
                    <w:rPr>
                      <w:b/>
                      <w:bCs/>
                    </w:rPr>
                    <w:t>(</w:t>
                  </w:r>
                  <w:r w:rsidR="00B92583">
                    <w:rPr>
                      <w:b/>
                      <w:bCs/>
                    </w:rPr>
                    <w:t xml:space="preserve">designer, </w:t>
                  </w:r>
                  <w:r w:rsidRPr="00397FBE">
                    <w:rPr>
                      <w:b/>
                      <w:bCs/>
                    </w:rPr>
                    <w:t>photography/videography/event coordinator)</w:t>
                  </w:r>
                  <w:r>
                    <w:rPr>
                      <w:b/>
                      <w:bCs/>
                    </w:rPr>
                    <w:t>.  2021-present</w:t>
                  </w:r>
                </w:p>
              </w:tc>
            </w:tr>
            <w:tr w:rsidR="008F6337" w14:paraId="37C23656" w14:textId="77777777" w:rsidTr="00396369">
              <w:trPr>
                <w:trHeight w:val="3672"/>
              </w:trPr>
              <w:tc>
                <w:tcPr>
                  <w:tcW w:w="5191" w:type="dxa"/>
                  <w:tcMar>
                    <w:left w:w="115" w:type="dxa"/>
                    <w:bottom w:w="374" w:type="dxa"/>
                    <w:right w:w="115" w:type="dxa"/>
                  </w:tcMar>
                </w:tcPr>
                <w:p w14:paraId="52636740" w14:textId="77777777" w:rsidR="008F6337" w:rsidRPr="005152F2" w:rsidRDefault="00DA3337" w:rsidP="008F6337">
                  <w:pPr>
                    <w:pStyle w:val="Heading2"/>
                  </w:pPr>
                  <w:sdt>
                    <w:sdtPr>
                      <w:alias w:val="Education:"/>
                      <w:tag w:val="Education:"/>
                      <w:id w:val="1349516922"/>
                      <w:placeholder>
                        <w:docPart w:val="C27BBD5604747F439CB5C939D58254D5"/>
                      </w:placeholder>
                      <w:temporary/>
                      <w:showingPlcHdr/>
                      <w15:appearance w15:val="hidden"/>
                    </w:sdtPr>
                    <w:sdtEndPr/>
                    <w:sdtContent>
                      <w:r w:rsidR="003053D9" w:rsidRPr="005152F2">
                        <w:t>Education</w:t>
                      </w:r>
                    </w:sdtContent>
                  </w:sdt>
                </w:p>
                <w:sdt>
                  <w:sdtPr>
                    <w:alias w:val="Degree / Date Earned:"/>
                    <w:tag w:val="Degree / Date Earned:"/>
                    <w:id w:val="634905938"/>
                    <w:placeholder>
                      <w:docPart w:val="FE415D6B7E42E84E81845552F250E8AB"/>
                    </w:placeholder>
                    <w:temporary/>
                    <w:showingPlcHdr/>
                    <w15:appearance w15:val="hidden"/>
                  </w:sdtPr>
                  <w:sdtEndPr/>
                  <w:sdtContent>
                    <w:p w14:paraId="4A7CDE69" w14:textId="77777777" w:rsidR="007B2F5C" w:rsidRPr="0043426C" w:rsidRDefault="007B2F5C" w:rsidP="002B3890">
                      <w:pPr>
                        <w:pStyle w:val="Heading4"/>
                      </w:pPr>
                      <w:r w:rsidRPr="0043426C">
                        <w:t>Degree / Date Earned</w:t>
                      </w:r>
                    </w:p>
                  </w:sdtContent>
                </w:sdt>
                <w:sdt>
                  <w:sdtPr>
                    <w:alias w:val="School:"/>
                    <w:tag w:val="School:"/>
                    <w:id w:val="-741416646"/>
                    <w:placeholder>
                      <w:docPart w:val="AC1BD7206799E749BEA51D2AB16E87B8"/>
                    </w:placeholder>
                    <w:temporary/>
                    <w:showingPlcHdr/>
                    <w15:appearance w15:val="hidden"/>
                  </w:sdtPr>
                  <w:sdtEndPr/>
                  <w:sdtContent>
                    <w:p w14:paraId="336D4C05" w14:textId="77777777" w:rsidR="007B2F5C" w:rsidRPr="005152F2" w:rsidRDefault="007B2F5C" w:rsidP="007B2F5C">
                      <w:pPr>
                        <w:pStyle w:val="Heading5"/>
                      </w:pPr>
                      <w:r w:rsidRPr="005152F2">
                        <w:t>School</w:t>
                      </w:r>
                    </w:p>
                  </w:sdtContent>
                </w:sdt>
                <w:p w14:paraId="4FEC6BA0" w14:textId="77777777" w:rsidR="008F6337" w:rsidRDefault="00E556F8" w:rsidP="007B2F5C">
                  <w:r>
                    <w:t>Teaneck High School (2015-2017)</w:t>
                  </w:r>
                </w:p>
                <w:p w14:paraId="6A8D7C80" w14:textId="77777777" w:rsidR="00E556F8" w:rsidRDefault="00E556F8" w:rsidP="007B2F5C">
                  <w:r>
                    <w:t>Northern Valley Regional Demarest (2017-2019) High School Diploma</w:t>
                  </w:r>
                </w:p>
                <w:p w14:paraId="3DDF91E2" w14:textId="77777777" w:rsidR="00E556F8" w:rsidRDefault="00E556F8" w:rsidP="007B2F5C">
                  <w:r>
                    <w:t>Manhattan College (2019-Present)</w:t>
                  </w:r>
                </w:p>
                <w:p w14:paraId="23D98660" w14:textId="77777777" w:rsidR="00E556F8" w:rsidRDefault="00E556F8" w:rsidP="00E556F8">
                  <w:pPr>
                    <w:pStyle w:val="ListParagraph"/>
                    <w:numPr>
                      <w:ilvl w:val="0"/>
                      <w:numId w:val="3"/>
                    </w:numPr>
                  </w:pPr>
                  <w:r>
                    <w:t>Expected Graduation 2023</w:t>
                  </w:r>
                </w:p>
                <w:p w14:paraId="030A288C" w14:textId="57C5C9E3" w:rsidR="00E556F8" w:rsidRDefault="00E556F8" w:rsidP="00E556F8">
                  <w:pPr>
                    <w:pStyle w:val="ListParagraph"/>
                    <w:numPr>
                      <w:ilvl w:val="0"/>
                      <w:numId w:val="3"/>
                    </w:numPr>
                  </w:pPr>
                  <w:r>
                    <w:t xml:space="preserve">Major in Marketing </w:t>
                  </w:r>
                </w:p>
              </w:tc>
            </w:tr>
            <w:tr w:rsidR="008F6337" w14:paraId="7BBFF393" w14:textId="77777777" w:rsidTr="00B85871">
              <w:tc>
                <w:tcPr>
                  <w:tcW w:w="5191" w:type="dxa"/>
                </w:tcPr>
                <w:p w14:paraId="30AB52EB" w14:textId="38763044" w:rsidR="008F6337" w:rsidRPr="005152F2" w:rsidRDefault="00584D3A" w:rsidP="00397FBE">
                  <w:pPr>
                    <w:pStyle w:val="Heading2"/>
                  </w:pPr>
                  <w:r>
                    <w:lastRenderedPageBreak/>
                    <w:t>MY goal</w:t>
                  </w:r>
                </w:p>
                <w:p w14:paraId="3798CB67" w14:textId="745FA1F5" w:rsidR="00E556F8" w:rsidRDefault="00584D3A" w:rsidP="00584D3A">
                  <w:pPr>
                    <w:pStyle w:val="ListParagraph"/>
                    <w:numPr>
                      <w:ilvl w:val="0"/>
                      <w:numId w:val="3"/>
                    </w:numPr>
                  </w:pPr>
                  <w:r>
                    <w:t xml:space="preserve">To start up my own business that includes all types of creatives (music, art, photography, videography, </w:t>
                  </w:r>
                  <w:proofErr w:type="spellStart"/>
                  <w:r>
                    <w:t>etc</w:t>
                  </w:r>
                  <w:proofErr w:type="spellEnd"/>
                  <w:r>
                    <w:t xml:space="preserve">) </w:t>
                  </w:r>
                </w:p>
              </w:tc>
            </w:tr>
          </w:tbl>
          <w:p w14:paraId="0DF04159" w14:textId="77777777" w:rsidR="008F6337" w:rsidRPr="005152F2" w:rsidRDefault="008F6337" w:rsidP="003856C9"/>
        </w:tc>
      </w:tr>
    </w:tbl>
    <w:p w14:paraId="1F863CAB" w14:textId="421BBBB0" w:rsidR="00E941EF" w:rsidRDefault="00E941EF" w:rsidP="006078B1">
      <w:pPr>
        <w:pStyle w:val="NoSpacing"/>
        <w:jc w:val="both"/>
      </w:pPr>
    </w:p>
    <w:sectPr w:rsidR="00E941EF" w:rsidSect="00FE20E6">
      <w:headerReference w:type="default" r:id="rId9"/>
      <w:footerReference w:type="default" r:id="rId10"/>
      <w:headerReference w:type="first" r:id="rId11"/>
      <w:footerReference w:type="first" r:id="rId12"/>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F21B" w14:textId="77777777" w:rsidR="00DA3337" w:rsidRDefault="00DA3337" w:rsidP="003856C9">
      <w:pPr>
        <w:spacing w:after="0" w:line="240" w:lineRule="auto"/>
      </w:pPr>
      <w:r>
        <w:separator/>
      </w:r>
    </w:p>
  </w:endnote>
  <w:endnote w:type="continuationSeparator" w:id="0">
    <w:p w14:paraId="651F19CC" w14:textId="77777777" w:rsidR="00DA3337" w:rsidRDefault="00DA3337"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677E"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1399A598" wp14:editId="08726FBF">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81FA92F"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A3C3"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325B5107" wp14:editId="744046F1">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F2E55CD"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65C6" w14:textId="77777777" w:rsidR="00DA3337" w:rsidRDefault="00DA3337" w:rsidP="003856C9">
      <w:pPr>
        <w:spacing w:after="0" w:line="240" w:lineRule="auto"/>
      </w:pPr>
      <w:r>
        <w:separator/>
      </w:r>
    </w:p>
  </w:footnote>
  <w:footnote w:type="continuationSeparator" w:id="0">
    <w:p w14:paraId="2D05EC1E" w14:textId="77777777" w:rsidR="00DA3337" w:rsidRDefault="00DA3337"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27FC"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11CDE007" wp14:editId="221826EA">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4B1355F"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13A4F"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2935965B" wp14:editId="07D5DBBB">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2F3786E"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6AB"/>
    <w:multiLevelType w:val="hybridMultilevel"/>
    <w:tmpl w:val="9B0A6E46"/>
    <w:lvl w:ilvl="0" w:tplc="7E8C2668">
      <w:start w:val="347"/>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D2D46"/>
    <w:multiLevelType w:val="hybridMultilevel"/>
    <w:tmpl w:val="2934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C5E77"/>
    <w:multiLevelType w:val="hybridMultilevel"/>
    <w:tmpl w:val="77045520"/>
    <w:lvl w:ilvl="0" w:tplc="C97080FA">
      <w:start w:val="347"/>
      <w:numFmt w:val="bullet"/>
      <w:lvlText w:val="-"/>
      <w:lvlJc w:val="left"/>
      <w:pPr>
        <w:ind w:left="1080" w:hanging="36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F8"/>
    <w:rsid w:val="00052BE1"/>
    <w:rsid w:val="0007412A"/>
    <w:rsid w:val="0010199E"/>
    <w:rsid w:val="001765FE"/>
    <w:rsid w:val="0019561F"/>
    <w:rsid w:val="00196D67"/>
    <w:rsid w:val="001B32D2"/>
    <w:rsid w:val="00293B83"/>
    <w:rsid w:val="002A3621"/>
    <w:rsid w:val="002B3890"/>
    <w:rsid w:val="002B7747"/>
    <w:rsid w:val="002C77B9"/>
    <w:rsid w:val="002F485A"/>
    <w:rsid w:val="003053D9"/>
    <w:rsid w:val="003856C9"/>
    <w:rsid w:val="00396369"/>
    <w:rsid w:val="00397FBE"/>
    <w:rsid w:val="003F0641"/>
    <w:rsid w:val="003F4D31"/>
    <w:rsid w:val="0043426C"/>
    <w:rsid w:val="00441EB9"/>
    <w:rsid w:val="00463463"/>
    <w:rsid w:val="00473EF8"/>
    <w:rsid w:val="004760E5"/>
    <w:rsid w:val="004D22BB"/>
    <w:rsid w:val="005152F2"/>
    <w:rsid w:val="00534E4E"/>
    <w:rsid w:val="00551D35"/>
    <w:rsid w:val="00557019"/>
    <w:rsid w:val="005674AC"/>
    <w:rsid w:val="00584D3A"/>
    <w:rsid w:val="005A1E51"/>
    <w:rsid w:val="005A7E57"/>
    <w:rsid w:val="006078B1"/>
    <w:rsid w:val="00616FF4"/>
    <w:rsid w:val="00637A51"/>
    <w:rsid w:val="006A3CE7"/>
    <w:rsid w:val="00743379"/>
    <w:rsid w:val="007803B7"/>
    <w:rsid w:val="007B2F5C"/>
    <w:rsid w:val="007C5F05"/>
    <w:rsid w:val="00832043"/>
    <w:rsid w:val="00832F81"/>
    <w:rsid w:val="008C7CA2"/>
    <w:rsid w:val="008F6337"/>
    <w:rsid w:val="00A42F91"/>
    <w:rsid w:val="00AD51FD"/>
    <w:rsid w:val="00AF1258"/>
    <w:rsid w:val="00B01E52"/>
    <w:rsid w:val="00B16B12"/>
    <w:rsid w:val="00B550FC"/>
    <w:rsid w:val="00B85871"/>
    <w:rsid w:val="00B92583"/>
    <w:rsid w:val="00B93310"/>
    <w:rsid w:val="00BC1F18"/>
    <w:rsid w:val="00BD2E58"/>
    <w:rsid w:val="00BF6BAB"/>
    <w:rsid w:val="00C007A5"/>
    <w:rsid w:val="00C4403A"/>
    <w:rsid w:val="00C84CA0"/>
    <w:rsid w:val="00CE6306"/>
    <w:rsid w:val="00D11C4D"/>
    <w:rsid w:val="00D5067A"/>
    <w:rsid w:val="00DA3337"/>
    <w:rsid w:val="00DC79BB"/>
    <w:rsid w:val="00E34D58"/>
    <w:rsid w:val="00E556F8"/>
    <w:rsid w:val="00E941EF"/>
    <w:rsid w:val="00EB1C1B"/>
    <w:rsid w:val="00ED2AE6"/>
    <w:rsid w:val="00F56435"/>
    <w:rsid w:val="00F767A2"/>
    <w:rsid w:val="00FA07AA"/>
    <w:rsid w:val="00FB0A17"/>
    <w:rsid w:val="00FB1C7B"/>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AB4F8"/>
  <w15:chartTrackingRefBased/>
  <w15:docId w15:val="{A1571D5E-BF4F-2F4C-A140-3A0687F9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E556F8"/>
    <w:rPr>
      <w:color w:val="0563C1" w:themeColor="hyperlink"/>
      <w:u w:val="single"/>
    </w:rPr>
  </w:style>
  <w:style w:type="character" w:styleId="UnresolvedMention">
    <w:name w:val="Unresolved Mention"/>
    <w:basedOn w:val="DefaultParagraphFont"/>
    <w:uiPriority w:val="99"/>
    <w:semiHidden/>
    <w:unhideWhenUsed/>
    <w:rsid w:val="00E556F8"/>
    <w:rPr>
      <w:color w:val="605E5C"/>
      <w:shd w:val="clear" w:color="auto" w:fill="E1DFDD"/>
    </w:rPr>
  </w:style>
  <w:style w:type="paragraph" w:styleId="ListParagraph">
    <w:name w:val="List Paragraph"/>
    <w:basedOn w:val="Normal"/>
    <w:uiPriority w:val="34"/>
    <w:unhideWhenUsed/>
    <w:qFormat/>
    <w:rsid w:val="00E5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wponeil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neils01@manhattan.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wpo/Library/Containers/com.microsoft.Word/Data/Library/Application%20Support/Microsoft/Office/16.0/DTS/en-US%7b08EB3378-6173-3946-8CB8-42C7C0F11FEE%7d/%7bC73AA32C-73A9-F84B-9332-147949011430%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C9695B12CE74CBD91384BC0A5E788"/>
        <w:category>
          <w:name w:val="General"/>
          <w:gallery w:val="placeholder"/>
        </w:category>
        <w:types>
          <w:type w:val="bbPlcHdr"/>
        </w:types>
        <w:behaviors>
          <w:behavior w:val="content"/>
        </w:behaviors>
        <w:guid w:val="{6C40EF29-330B-6449-9A0F-148B8FAAC827}"/>
      </w:docPartPr>
      <w:docPartBody>
        <w:p w:rsidR="00966463" w:rsidRDefault="00090951">
          <w:pPr>
            <w:pStyle w:val="774C9695B12CE74CBD91384BC0A5E788"/>
          </w:pPr>
          <w:r>
            <w:t>Skills</w:t>
          </w:r>
        </w:p>
      </w:docPartBody>
    </w:docPart>
    <w:docPart>
      <w:docPartPr>
        <w:name w:val="F942DDDAC114894C9064FA5473E17635"/>
        <w:category>
          <w:name w:val="General"/>
          <w:gallery w:val="placeholder"/>
        </w:category>
        <w:types>
          <w:type w:val="bbPlcHdr"/>
        </w:types>
        <w:behaviors>
          <w:behavior w:val="content"/>
        </w:behaviors>
        <w:guid w:val="{CAA236B9-9D86-8E4F-B798-E9A5E53A128F}"/>
      </w:docPartPr>
      <w:docPartBody>
        <w:p w:rsidR="00966463" w:rsidRDefault="00090951">
          <w:pPr>
            <w:pStyle w:val="F942DDDAC114894C9064FA5473E17635"/>
          </w:pPr>
          <w:r w:rsidRPr="005152F2">
            <w:t>Experience</w:t>
          </w:r>
        </w:p>
      </w:docPartBody>
    </w:docPart>
    <w:docPart>
      <w:docPartPr>
        <w:name w:val="1B63F30C85D8034BB77D67DFC98A6360"/>
        <w:category>
          <w:name w:val="General"/>
          <w:gallery w:val="placeholder"/>
        </w:category>
        <w:types>
          <w:type w:val="bbPlcHdr"/>
        </w:types>
        <w:behaviors>
          <w:behavior w:val="content"/>
        </w:behaviors>
        <w:guid w:val="{6AC02EDC-BE27-A24D-9E06-AA03B74D4666}"/>
      </w:docPartPr>
      <w:docPartBody>
        <w:p w:rsidR="00966463" w:rsidRDefault="00090951">
          <w:pPr>
            <w:pStyle w:val="1B63F30C85D8034BB77D67DFC98A6360"/>
          </w:pPr>
          <w:r w:rsidRPr="0043426C">
            <w:t>Job Title/Company</w:t>
          </w:r>
        </w:p>
      </w:docPartBody>
    </w:docPart>
    <w:docPart>
      <w:docPartPr>
        <w:name w:val="C27BBD5604747F439CB5C939D58254D5"/>
        <w:category>
          <w:name w:val="General"/>
          <w:gallery w:val="placeholder"/>
        </w:category>
        <w:types>
          <w:type w:val="bbPlcHdr"/>
        </w:types>
        <w:behaviors>
          <w:behavior w:val="content"/>
        </w:behaviors>
        <w:guid w:val="{BC794521-AD4C-7845-A98E-8BD512CA7CA7}"/>
      </w:docPartPr>
      <w:docPartBody>
        <w:p w:rsidR="00966463" w:rsidRDefault="00090951">
          <w:pPr>
            <w:pStyle w:val="C27BBD5604747F439CB5C939D58254D5"/>
          </w:pPr>
          <w:r w:rsidRPr="005152F2">
            <w:t>Education</w:t>
          </w:r>
        </w:p>
      </w:docPartBody>
    </w:docPart>
    <w:docPart>
      <w:docPartPr>
        <w:name w:val="FE415D6B7E42E84E81845552F250E8AB"/>
        <w:category>
          <w:name w:val="General"/>
          <w:gallery w:val="placeholder"/>
        </w:category>
        <w:types>
          <w:type w:val="bbPlcHdr"/>
        </w:types>
        <w:behaviors>
          <w:behavior w:val="content"/>
        </w:behaviors>
        <w:guid w:val="{2E04DD47-09BF-5742-B648-03A97B6C1C3F}"/>
      </w:docPartPr>
      <w:docPartBody>
        <w:p w:rsidR="00966463" w:rsidRDefault="00090951">
          <w:pPr>
            <w:pStyle w:val="FE415D6B7E42E84E81845552F250E8AB"/>
          </w:pPr>
          <w:r w:rsidRPr="0043426C">
            <w:t>Degree / Date Earned</w:t>
          </w:r>
        </w:p>
      </w:docPartBody>
    </w:docPart>
    <w:docPart>
      <w:docPartPr>
        <w:name w:val="AC1BD7206799E749BEA51D2AB16E87B8"/>
        <w:category>
          <w:name w:val="General"/>
          <w:gallery w:val="placeholder"/>
        </w:category>
        <w:types>
          <w:type w:val="bbPlcHdr"/>
        </w:types>
        <w:behaviors>
          <w:behavior w:val="content"/>
        </w:behaviors>
        <w:guid w:val="{D986A3A8-289A-2B42-BE19-AFE1D683062A}"/>
      </w:docPartPr>
      <w:docPartBody>
        <w:p w:rsidR="00966463" w:rsidRDefault="00090951">
          <w:pPr>
            <w:pStyle w:val="AC1BD7206799E749BEA51D2AB16E87B8"/>
          </w:pPr>
          <w:r w:rsidRPr="005152F2">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51"/>
    <w:rsid w:val="00090951"/>
    <w:rsid w:val="002C6F58"/>
    <w:rsid w:val="006C034F"/>
    <w:rsid w:val="00966463"/>
    <w:rsid w:val="00A27ABC"/>
    <w:rsid w:val="00E2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C9695B12CE74CBD91384BC0A5E788">
    <w:name w:val="774C9695B12CE74CBD91384BC0A5E788"/>
  </w:style>
  <w:style w:type="paragraph" w:customStyle="1" w:styleId="F942DDDAC114894C9064FA5473E17635">
    <w:name w:val="F942DDDAC114894C9064FA5473E17635"/>
  </w:style>
  <w:style w:type="paragraph" w:customStyle="1" w:styleId="1B63F30C85D8034BB77D67DFC98A6360">
    <w:name w:val="1B63F30C85D8034BB77D67DFC98A6360"/>
  </w:style>
  <w:style w:type="paragraph" w:customStyle="1" w:styleId="C27BBD5604747F439CB5C939D58254D5">
    <w:name w:val="C27BBD5604747F439CB5C939D58254D5"/>
  </w:style>
  <w:style w:type="paragraph" w:customStyle="1" w:styleId="FE415D6B7E42E84E81845552F250E8AB">
    <w:name w:val="FE415D6B7E42E84E81845552F250E8AB"/>
  </w:style>
  <w:style w:type="paragraph" w:customStyle="1" w:styleId="AC1BD7206799E749BEA51D2AB16E87B8">
    <w:name w:val="AC1BD7206799E749BEA51D2AB16E8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{C73AA32C-73A9-F84B-9332-147949011430}tf16392740.dotx</Template>
  <TotalTime>371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Neils</dc:creator>
  <cp:keywords/>
  <dc:description/>
  <cp:lastModifiedBy>Clinton Neils</cp:lastModifiedBy>
  <cp:revision>6</cp:revision>
  <dcterms:created xsi:type="dcterms:W3CDTF">2021-11-22T14:42:00Z</dcterms:created>
  <dcterms:modified xsi:type="dcterms:W3CDTF">2022-02-07T21:29:00Z</dcterms:modified>
</cp:coreProperties>
</file>